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27" w:rsidRPr="00EB6305" w:rsidRDefault="00882427" w:rsidP="00C036AD">
      <w:pPr>
        <w:jc w:val="center"/>
        <w:rPr>
          <w:b/>
          <w:bCs/>
          <w:u w:val="single"/>
        </w:rPr>
      </w:pPr>
      <w:r w:rsidRPr="00EB6305">
        <w:rPr>
          <w:b/>
          <w:bCs/>
          <w:u w:val="single"/>
        </w:rPr>
        <w:t>Четыре схемы с одиночной линией передачи   11.10.2021</w:t>
      </w:r>
    </w:p>
    <w:p w:rsidR="00882427" w:rsidRDefault="00882427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0.8pt;height:259.2pt;visibility:visible">
            <v:imagedata r:id="rId5" o:title=""/>
          </v:shape>
        </w:pict>
      </w:r>
    </w:p>
    <w:p w:rsidR="00882427" w:rsidRDefault="00882427" w:rsidP="00FE1A32">
      <w:pPr>
        <w:pStyle w:val="ListParagraph"/>
        <w:ind w:left="360"/>
        <w:rPr>
          <w:b/>
          <w:bCs/>
        </w:rPr>
      </w:pPr>
      <w:r>
        <w:t xml:space="preserve">Здесь 4-е схемы с  </w:t>
      </w:r>
      <w:r>
        <w:rPr>
          <w:b/>
          <w:bCs/>
        </w:rPr>
        <w:t xml:space="preserve">одиночной линией передачи с нагрузками </w:t>
      </w:r>
      <w:r w:rsidRPr="00FE1A32">
        <w:rPr>
          <w:b/>
          <w:bCs/>
        </w:rPr>
        <w:t>(</w:t>
      </w:r>
      <w:r>
        <w:rPr>
          <w:b/>
          <w:bCs/>
        </w:rPr>
        <w:t>возьми у Владислава</w:t>
      </w:r>
      <w:r w:rsidRPr="00FE1A32">
        <w:rPr>
          <w:b/>
          <w:bCs/>
        </w:rPr>
        <w:t>)</w:t>
      </w:r>
      <w:r>
        <w:rPr>
          <w:b/>
          <w:bCs/>
        </w:rPr>
        <w:t>.</w:t>
      </w:r>
    </w:p>
    <w:p w:rsidR="00882427" w:rsidRDefault="00882427" w:rsidP="00FE1A32">
      <w:pPr>
        <w:pStyle w:val="ListParagraph"/>
        <w:ind w:left="360"/>
        <w:rPr>
          <w:b/>
          <w:bCs/>
        </w:rPr>
      </w:pPr>
    </w:p>
    <w:p w:rsidR="00882427" w:rsidRPr="00EB6305" w:rsidRDefault="00882427" w:rsidP="00FE1A32">
      <w:pPr>
        <w:pStyle w:val="ListParagraph"/>
        <w:ind w:left="360"/>
      </w:pPr>
      <w:r>
        <w:rPr>
          <w:b/>
          <w:bCs/>
        </w:rPr>
        <w:t xml:space="preserve">Я высылаю тебе 4 прототипа </w:t>
      </w:r>
      <w:r>
        <w:rPr>
          <w:b/>
          <w:bCs/>
          <w:lang w:val="en-US"/>
        </w:rPr>
        <w:t>MathCAD</w:t>
      </w:r>
      <w:r w:rsidRPr="00EB6305">
        <w:rPr>
          <w:b/>
          <w:bCs/>
        </w:rPr>
        <w:t>-</w:t>
      </w:r>
      <w:r>
        <w:rPr>
          <w:b/>
          <w:bCs/>
        </w:rPr>
        <w:t>программ:</w:t>
      </w:r>
    </w:p>
    <w:p w:rsidR="00882427" w:rsidRPr="00FE1A32" w:rsidRDefault="00882427" w:rsidP="00C036AD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General</w:t>
      </w:r>
      <w:r w:rsidRPr="00FE1A32">
        <w:t xml:space="preserve"> (</w:t>
      </w:r>
      <w:r>
        <w:t xml:space="preserve">точнее </w:t>
      </w:r>
      <w:r>
        <w:rPr>
          <w:lang w:val="en-US"/>
        </w:rPr>
        <w:t>Single</w:t>
      </w:r>
      <w:r w:rsidRPr="00FE1A32">
        <w:t>)</w:t>
      </w:r>
      <w:r>
        <w:t xml:space="preserve"> </w:t>
      </w:r>
      <w:r w:rsidRPr="00FE1A32">
        <w:tab/>
      </w:r>
      <w:r w:rsidRPr="00FE1A32">
        <w:rPr>
          <w:b/>
        </w:rPr>
        <w:t>ЛинПрд_01’21.</w:t>
      </w:r>
      <w:r w:rsidRPr="00FE1A32">
        <w:rPr>
          <w:b/>
          <w:lang w:val="en-US"/>
        </w:rPr>
        <w:t>xmcd</w:t>
      </w:r>
    </w:p>
    <w:p w:rsidR="00882427" w:rsidRPr="00FE1A32" w:rsidRDefault="00882427" w:rsidP="00FE1A32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C-parallel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E1A32">
        <w:rPr>
          <w:b/>
        </w:rPr>
        <w:t>ЛинПрд_0</w:t>
      </w:r>
      <w:r>
        <w:rPr>
          <w:b/>
          <w:lang w:val="en-US"/>
        </w:rPr>
        <w:t>4_Cp</w:t>
      </w:r>
      <w:r w:rsidRPr="00FE1A32">
        <w:rPr>
          <w:b/>
        </w:rPr>
        <w:t>’21.</w:t>
      </w:r>
      <w:r w:rsidRPr="00FE1A32">
        <w:rPr>
          <w:b/>
          <w:lang w:val="en-US"/>
        </w:rPr>
        <w:t>xmcd</w:t>
      </w:r>
    </w:p>
    <w:p w:rsidR="00882427" w:rsidRPr="00FE1A32" w:rsidRDefault="00882427" w:rsidP="00FE1A32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C</w:t>
      </w:r>
      <w:r w:rsidRPr="00FE1A32">
        <w:t>-</w:t>
      </w:r>
      <w:r>
        <w:rPr>
          <w:lang w:val="en-US"/>
        </w:rPr>
        <w:t>serial</w:t>
      </w:r>
      <w:r w:rsidRPr="00FE1A32">
        <w:tab/>
      </w:r>
      <w:r w:rsidRPr="00FE1A32">
        <w:tab/>
      </w:r>
      <w:r w:rsidRPr="00FE1A32">
        <w:tab/>
      </w:r>
      <w:r w:rsidRPr="00FE1A32">
        <w:tab/>
      </w:r>
      <w:r w:rsidRPr="00FE1A32">
        <w:rPr>
          <w:b/>
        </w:rPr>
        <w:t>ЛинПрд_0</w:t>
      </w:r>
      <w:r>
        <w:rPr>
          <w:b/>
          <w:lang w:val="en-US"/>
        </w:rPr>
        <w:t>3_Cs</w:t>
      </w:r>
      <w:r w:rsidRPr="00FE1A32">
        <w:rPr>
          <w:b/>
        </w:rPr>
        <w:t>’21.</w:t>
      </w:r>
      <w:r w:rsidRPr="00FE1A32">
        <w:rPr>
          <w:b/>
          <w:lang w:val="en-US"/>
        </w:rPr>
        <w:t>xmcd</w:t>
      </w:r>
    </w:p>
    <w:p w:rsidR="00882427" w:rsidRDefault="00882427" w:rsidP="00FE1A32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L</w:t>
      </w:r>
      <w:r w:rsidRPr="00FE1A32">
        <w:t xml:space="preserve">- </w:t>
      </w:r>
      <w:r>
        <w:rPr>
          <w:lang w:val="en-US"/>
        </w:rPr>
        <w:t>parallel</w:t>
      </w:r>
      <w:r w:rsidRPr="00FE1A32">
        <w:rPr>
          <w:b/>
        </w:rPr>
        <w:t xml:space="preserve"> </w:t>
      </w:r>
      <w:r w:rsidRPr="00FE1A32">
        <w:rPr>
          <w:b/>
        </w:rPr>
        <w:tab/>
      </w:r>
      <w:r w:rsidRPr="00FE1A32">
        <w:rPr>
          <w:b/>
        </w:rPr>
        <w:tab/>
      </w:r>
      <w:r w:rsidRPr="00FE1A32">
        <w:rPr>
          <w:b/>
        </w:rPr>
        <w:tab/>
        <w:t>ЛинПрд_02_</w:t>
      </w:r>
      <w:r>
        <w:rPr>
          <w:b/>
          <w:lang w:val="en-US"/>
        </w:rPr>
        <w:t>Lp</w:t>
      </w:r>
      <w:r w:rsidRPr="00FE1A32">
        <w:rPr>
          <w:b/>
        </w:rPr>
        <w:t>’21.</w:t>
      </w:r>
      <w:r w:rsidRPr="00FE1A32">
        <w:rPr>
          <w:b/>
          <w:lang w:val="en-US"/>
        </w:rPr>
        <w:t>xmcd</w:t>
      </w:r>
    </w:p>
    <w:p w:rsidR="00882427" w:rsidRPr="00FE1A32" w:rsidRDefault="00882427" w:rsidP="00FE1A32">
      <w:pPr>
        <w:pStyle w:val="ListParagraph"/>
        <w:rPr>
          <w:b/>
        </w:rPr>
      </w:pPr>
    </w:p>
    <w:p w:rsidR="00882427" w:rsidRDefault="00882427" w:rsidP="00FE1A32">
      <w:pPr>
        <w:pStyle w:val="ListParagraph"/>
      </w:pPr>
      <w:r>
        <w:t xml:space="preserve">Надо создать модуль для расчета и рисования </w:t>
      </w:r>
      <w:r w:rsidRPr="00FE1A32">
        <w:rPr>
          <w:b/>
          <w:lang w:val="en-US"/>
        </w:rPr>
        <w:t>S</w:t>
      </w:r>
      <w:r w:rsidRPr="00FE1A32">
        <w:rPr>
          <w:b/>
        </w:rPr>
        <w:t>-параметров</w:t>
      </w:r>
      <w:r>
        <w:t xml:space="preserve"> для одиночной ЛП с нагрузками. </w:t>
      </w:r>
    </w:p>
    <w:p w:rsidR="00882427" w:rsidRDefault="00882427" w:rsidP="00FE1A32">
      <w:pPr>
        <w:pStyle w:val="ListParagraph"/>
      </w:pPr>
    </w:p>
    <w:p w:rsidR="00882427" w:rsidRDefault="00882427" w:rsidP="00FE1A32">
      <w:pPr>
        <w:pStyle w:val="ListParagraph"/>
        <w:rPr>
          <w:b/>
        </w:rPr>
      </w:pPr>
      <w:r>
        <w:rPr>
          <w:b/>
        </w:rPr>
        <w:t xml:space="preserve">Результаты шли мне на проверку и Владиславу для интеграции в </w:t>
      </w:r>
      <w:r>
        <w:rPr>
          <w:b/>
          <w:lang w:val="en-US"/>
        </w:rPr>
        <w:t>LMT</w:t>
      </w:r>
      <w:r>
        <w:rPr>
          <w:b/>
        </w:rPr>
        <w:t>!</w:t>
      </w:r>
    </w:p>
    <w:p w:rsidR="00882427" w:rsidRPr="00FE1A32" w:rsidRDefault="00882427" w:rsidP="00FE1A32">
      <w:pPr>
        <w:pStyle w:val="ListParagraph"/>
        <w:ind w:left="360"/>
      </w:pPr>
    </w:p>
    <w:sectPr w:rsidR="00882427" w:rsidRPr="00FE1A32" w:rsidSect="00D5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F227C"/>
    <w:multiLevelType w:val="hybridMultilevel"/>
    <w:tmpl w:val="CDA6E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F5591"/>
    <w:multiLevelType w:val="hybridMultilevel"/>
    <w:tmpl w:val="C5DAF3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227E"/>
    <w:rsid w:val="00016745"/>
    <w:rsid w:val="004628BC"/>
    <w:rsid w:val="00596C28"/>
    <w:rsid w:val="00642C83"/>
    <w:rsid w:val="006545BD"/>
    <w:rsid w:val="00675677"/>
    <w:rsid w:val="00732B10"/>
    <w:rsid w:val="00882427"/>
    <w:rsid w:val="009D227E"/>
    <w:rsid w:val="00AD73EF"/>
    <w:rsid w:val="00C036AD"/>
    <w:rsid w:val="00D51297"/>
    <w:rsid w:val="00D57BE5"/>
    <w:rsid w:val="00DE7D14"/>
    <w:rsid w:val="00EB6305"/>
    <w:rsid w:val="00F806DC"/>
    <w:rsid w:val="00FE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297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36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C036A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0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036A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0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036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72</Words>
  <Characters>415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Замечания   11</dc:title>
  <dc:subject/>
  <dc:creator>Иван Иванов</dc:creator>
  <cp:keywords/>
  <dc:description/>
  <cp:lastModifiedBy>Alexander</cp:lastModifiedBy>
  <cp:revision>5</cp:revision>
  <dcterms:created xsi:type="dcterms:W3CDTF">2021-10-11T15:59:00Z</dcterms:created>
  <dcterms:modified xsi:type="dcterms:W3CDTF">2021-10-11T16:12:00Z</dcterms:modified>
</cp:coreProperties>
</file>